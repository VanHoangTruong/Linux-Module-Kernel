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DDCB" w14:textId="43F900C8" w:rsidR="00D12871" w:rsidRPr="0010622C" w:rsidRDefault="00DD5366" w:rsidP="00387315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sdt>
        <w:sdtPr>
          <w:rPr>
            <w:rFonts w:asciiTheme="minorHAnsi" w:hAnsiTheme="minorHAnsi" w:cstheme="minorHAnsi"/>
            <w:sz w:val="52"/>
            <w:szCs w:val="52"/>
          </w:rPr>
          <w:alias w:val="Title:"/>
          <w:tag w:val="Title:"/>
          <w:id w:val="726351117"/>
          <w:placeholder>
            <w:docPart w:val="339699BD2EB74950988D3317FDEC84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12871" w:rsidRPr="0010622C">
            <w:rPr>
              <w:rFonts w:asciiTheme="minorHAnsi" w:hAnsiTheme="minorHAnsi" w:cstheme="minorHAnsi"/>
              <w:sz w:val="52"/>
              <w:szCs w:val="52"/>
            </w:rPr>
            <w:t>LẬP TRÌNH LINUX MODULE KERNEL</w:t>
          </w:r>
          <w:r w:rsidR="00D12871" w:rsidRPr="0010622C">
            <w:rPr>
              <w:rFonts w:asciiTheme="minorHAnsi" w:hAnsiTheme="minorHAnsi" w:cstheme="minorHAnsi"/>
              <w:sz w:val="52"/>
              <w:szCs w:val="52"/>
            </w:rPr>
            <w:br/>
          </w:r>
          <w:r w:rsidR="00D12871" w:rsidRPr="0010622C">
            <w:rPr>
              <w:rFonts w:asciiTheme="minorHAnsi" w:hAnsiTheme="minorHAnsi" w:cstheme="minorHAnsi"/>
              <w:sz w:val="52"/>
              <w:szCs w:val="52"/>
            </w:rPr>
            <w:br/>
          </w:r>
        </w:sdtContent>
      </w:sdt>
    </w:p>
    <w:p w14:paraId="644141A7" w14:textId="1F97BD4F" w:rsidR="00D12871" w:rsidRPr="0010622C" w:rsidRDefault="00D12871" w:rsidP="00387315">
      <w:pPr>
        <w:pStyle w:val="Title2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1ED0C01C" wp14:editId="27EE3228">
            <wp:extent cx="2594732" cy="2038350"/>
            <wp:effectExtent l="0" t="0" r="0" b="0"/>
            <wp:docPr id="4" name="Picture 4" descr="Káº¿t quáº£ hÃ¬nh áº£nh cho logo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áº¿t quáº£ hÃ¬nh áº£nh cho logo hcm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14" cy="20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5BD4" w14:textId="77777777" w:rsidR="00D12871" w:rsidRPr="0010622C" w:rsidRDefault="00D12871" w:rsidP="00387315">
      <w:pPr>
        <w:pStyle w:val="Title2"/>
        <w:jc w:val="left"/>
        <w:rPr>
          <w:rFonts w:cstheme="minorHAnsi"/>
          <w:sz w:val="28"/>
          <w:szCs w:val="28"/>
        </w:rPr>
      </w:pPr>
    </w:p>
    <w:p w14:paraId="693FEE17" w14:textId="77777777" w:rsidR="00D12871" w:rsidRPr="0010622C" w:rsidRDefault="00D12871" w:rsidP="00387315">
      <w:pPr>
        <w:pStyle w:val="Title2"/>
        <w:jc w:val="left"/>
        <w:rPr>
          <w:rFonts w:cstheme="minorHAnsi"/>
          <w:sz w:val="28"/>
          <w:szCs w:val="28"/>
        </w:rPr>
      </w:pPr>
    </w:p>
    <w:p w14:paraId="2978D514" w14:textId="11F1185A" w:rsidR="00B823AA" w:rsidRPr="0010622C" w:rsidRDefault="00D12871" w:rsidP="00387315">
      <w:pPr>
        <w:pStyle w:val="Title2"/>
        <w:jc w:val="left"/>
        <w:rPr>
          <w:rFonts w:cstheme="minorHAnsi"/>
          <w:sz w:val="32"/>
          <w:szCs w:val="28"/>
        </w:rPr>
      </w:pPr>
      <w:proofErr w:type="spellStart"/>
      <w:r w:rsidRPr="0010622C">
        <w:rPr>
          <w:rFonts w:cstheme="minorHAnsi"/>
          <w:sz w:val="32"/>
          <w:szCs w:val="28"/>
        </w:rPr>
        <w:t>Trương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Văn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Hoằng</w:t>
      </w:r>
      <w:proofErr w:type="spellEnd"/>
      <w:r w:rsidRPr="0010622C">
        <w:rPr>
          <w:rFonts w:cstheme="minorHAnsi"/>
          <w:sz w:val="32"/>
          <w:szCs w:val="28"/>
        </w:rPr>
        <w:t xml:space="preserve"> – MSSV: 1612857</w:t>
      </w:r>
    </w:p>
    <w:p w14:paraId="1B931C23" w14:textId="270E2D79" w:rsidR="00E81978" w:rsidRPr="0010622C" w:rsidRDefault="00D12871" w:rsidP="00387315">
      <w:pPr>
        <w:pStyle w:val="Title2"/>
        <w:jc w:val="left"/>
        <w:rPr>
          <w:rFonts w:cstheme="minorHAnsi"/>
          <w:sz w:val="32"/>
          <w:szCs w:val="28"/>
        </w:rPr>
      </w:pPr>
      <w:proofErr w:type="spellStart"/>
      <w:r w:rsidRPr="0010622C">
        <w:rPr>
          <w:rFonts w:cstheme="minorHAnsi"/>
          <w:sz w:val="32"/>
          <w:szCs w:val="28"/>
        </w:rPr>
        <w:t>Đại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học</w:t>
      </w:r>
      <w:proofErr w:type="spellEnd"/>
      <w:r w:rsidRPr="0010622C">
        <w:rPr>
          <w:rFonts w:cstheme="minorHAnsi"/>
          <w:sz w:val="32"/>
          <w:szCs w:val="28"/>
        </w:rPr>
        <w:t xml:space="preserve"> Khoa </w:t>
      </w:r>
      <w:proofErr w:type="spellStart"/>
      <w:r w:rsidRPr="0010622C">
        <w:rPr>
          <w:rFonts w:cstheme="minorHAnsi"/>
          <w:sz w:val="32"/>
          <w:szCs w:val="28"/>
        </w:rPr>
        <w:t>học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Tự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nhiên</w:t>
      </w:r>
      <w:proofErr w:type="spellEnd"/>
    </w:p>
    <w:p w14:paraId="65F33B18" w14:textId="5B09B23B" w:rsidR="00D12871" w:rsidRPr="0010622C" w:rsidRDefault="00D12871" w:rsidP="00387315">
      <w:pPr>
        <w:pStyle w:val="Title2"/>
        <w:jc w:val="left"/>
        <w:rPr>
          <w:rFonts w:cstheme="minorHAnsi"/>
          <w:sz w:val="32"/>
          <w:szCs w:val="28"/>
        </w:rPr>
      </w:pPr>
      <w:r w:rsidRPr="0010622C">
        <w:rPr>
          <w:rFonts w:cstheme="minorHAnsi"/>
          <w:sz w:val="32"/>
          <w:szCs w:val="28"/>
        </w:rPr>
        <w:t xml:space="preserve">Khoa </w:t>
      </w:r>
      <w:proofErr w:type="spellStart"/>
      <w:r w:rsidRPr="0010622C">
        <w:rPr>
          <w:rFonts w:cstheme="minorHAnsi"/>
          <w:sz w:val="32"/>
          <w:szCs w:val="28"/>
        </w:rPr>
        <w:t>Công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nghệ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thông</w:t>
      </w:r>
      <w:proofErr w:type="spellEnd"/>
      <w:r w:rsidRPr="0010622C">
        <w:rPr>
          <w:rFonts w:cstheme="minorHAnsi"/>
          <w:sz w:val="32"/>
          <w:szCs w:val="28"/>
        </w:rPr>
        <w:t xml:space="preserve"> tin</w:t>
      </w:r>
    </w:p>
    <w:p w14:paraId="1E076CCF" w14:textId="62D19DFD" w:rsidR="00D12871" w:rsidRPr="0010622C" w:rsidRDefault="00D12871" w:rsidP="00387315">
      <w:pPr>
        <w:pStyle w:val="Title2"/>
        <w:jc w:val="left"/>
        <w:rPr>
          <w:rFonts w:cstheme="minorHAnsi"/>
          <w:sz w:val="32"/>
          <w:szCs w:val="28"/>
        </w:rPr>
      </w:pPr>
      <w:proofErr w:type="spellStart"/>
      <w:r w:rsidRPr="0010622C">
        <w:rPr>
          <w:rFonts w:cstheme="minorHAnsi"/>
          <w:sz w:val="32"/>
          <w:szCs w:val="28"/>
        </w:rPr>
        <w:t>Môn</w:t>
      </w:r>
      <w:proofErr w:type="spellEnd"/>
      <w:r w:rsidRPr="0010622C">
        <w:rPr>
          <w:rFonts w:cstheme="minorHAnsi"/>
          <w:sz w:val="32"/>
          <w:szCs w:val="28"/>
        </w:rPr>
        <w:t xml:space="preserve">: </w:t>
      </w:r>
      <w:proofErr w:type="spellStart"/>
      <w:r w:rsidRPr="0010622C">
        <w:rPr>
          <w:rFonts w:cstheme="minorHAnsi"/>
          <w:sz w:val="32"/>
          <w:szCs w:val="28"/>
        </w:rPr>
        <w:t>Hệ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điều</w:t>
      </w:r>
      <w:proofErr w:type="spellEnd"/>
      <w:r w:rsidRPr="0010622C">
        <w:rPr>
          <w:rFonts w:cstheme="minorHAnsi"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sz w:val="32"/>
          <w:szCs w:val="28"/>
        </w:rPr>
        <w:t>hành</w:t>
      </w:r>
      <w:proofErr w:type="spellEnd"/>
    </w:p>
    <w:p w14:paraId="75AB2335" w14:textId="075B4529" w:rsidR="00E81978" w:rsidRPr="0010622C" w:rsidRDefault="00E81978" w:rsidP="00387315">
      <w:pPr>
        <w:pStyle w:val="Title"/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172A6CF" w14:textId="3A986BB2" w:rsidR="00E81978" w:rsidRPr="0010622C" w:rsidRDefault="00D12871" w:rsidP="00387315">
      <w:pPr>
        <w:pStyle w:val="Title2"/>
        <w:numPr>
          <w:ilvl w:val="0"/>
          <w:numId w:val="16"/>
        </w:numPr>
        <w:jc w:val="left"/>
        <w:rPr>
          <w:rFonts w:cstheme="minorHAnsi"/>
          <w:b/>
          <w:sz w:val="32"/>
          <w:szCs w:val="28"/>
        </w:rPr>
      </w:pPr>
      <w:r w:rsidRPr="0010622C">
        <w:rPr>
          <w:rFonts w:cstheme="minorHAnsi"/>
          <w:b/>
          <w:sz w:val="32"/>
          <w:szCs w:val="28"/>
        </w:rPr>
        <w:t xml:space="preserve"> Kernel Module </w:t>
      </w:r>
      <w:proofErr w:type="spellStart"/>
      <w:r w:rsidRPr="0010622C">
        <w:rPr>
          <w:rFonts w:cstheme="minorHAnsi"/>
          <w:b/>
          <w:sz w:val="32"/>
          <w:szCs w:val="28"/>
        </w:rPr>
        <w:t>là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32"/>
          <w:szCs w:val="28"/>
        </w:rPr>
        <w:t>gì</w:t>
      </w:r>
      <w:proofErr w:type="spellEnd"/>
      <w:r w:rsidRPr="0010622C">
        <w:rPr>
          <w:rFonts w:cstheme="minorHAnsi"/>
          <w:b/>
          <w:sz w:val="32"/>
          <w:szCs w:val="28"/>
        </w:rPr>
        <w:t>?</w:t>
      </w:r>
    </w:p>
    <w:p w14:paraId="04685ED7" w14:textId="4FBD07A0" w:rsidR="00D12871" w:rsidRPr="0010622C" w:rsidRDefault="00D12871" w:rsidP="00387315">
      <w:pPr>
        <w:pStyle w:val="Title2"/>
        <w:ind w:left="108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2EC334B8" wp14:editId="11CA3E2E">
            <wp:extent cx="3581400" cy="3590925"/>
            <wp:effectExtent l="0" t="0" r="0" b="9525"/>
            <wp:docPr id="6" name="Picture 6" descr="http://derekmolloy.ie/wp-content/uploads/2015/04/userspace-kernel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rekmolloy.ie/wp-content/uploads/2015/04/userspace-kernelsp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6902" w14:textId="23773F66" w:rsidR="00ED4D9A" w:rsidRPr="0010622C" w:rsidRDefault="00ED4D9A" w:rsidP="00387315">
      <w:pPr>
        <w:pStyle w:val="Title2"/>
        <w:ind w:left="108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Kernel module </w:t>
      </w:r>
      <w:proofErr w:type="spellStart"/>
      <w:r w:rsidRPr="0010622C">
        <w:rPr>
          <w:rFonts w:cstheme="minorHAnsi"/>
          <w:sz w:val="28"/>
          <w:szCs w:val="28"/>
        </w:rPr>
        <w:t>đơn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giản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chỉ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thêm</w:t>
      </w:r>
      <w:proofErr w:type="spellEnd"/>
      <w:r w:rsidRPr="0010622C">
        <w:rPr>
          <w:rFonts w:cstheme="minorHAnsi"/>
          <w:sz w:val="28"/>
          <w:szCs w:val="28"/>
        </w:rPr>
        <w:t xml:space="preserve"> code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nhằm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mục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đích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mở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rộng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chức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năng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của</w:t>
      </w:r>
      <w:proofErr w:type="spellEnd"/>
      <w:r w:rsidRPr="0010622C">
        <w:rPr>
          <w:rFonts w:cstheme="minorHAnsi"/>
          <w:sz w:val="28"/>
          <w:szCs w:val="28"/>
        </w:rPr>
        <w:t xml:space="preserve"> Kernel.</w:t>
      </w:r>
    </w:p>
    <w:p w14:paraId="1F3E7843" w14:textId="3E199BF0" w:rsidR="00D12871" w:rsidRPr="0010622C" w:rsidRDefault="00ED4D9A" w:rsidP="00387315">
      <w:pPr>
        <w:pStyle w:val="Title2"/>
        <w:numPr>
          <w:ilvl w:val="0"/>
          <w:numId w:val="16"/>
        </w:numPr>
        <w:jc w:val="left"/>
        <w:rPr>
          <w:rFonts w:cstheme="minorHAnsi"/>
          <w:b/>
          <w:sz w:val="32"/>
          <w:szCs w:val="28"/>
        </w:rPr>
      </w:pPr>
      <w:proofErr w:type="spellStart"/>
      <w:r w:rsidRPr="0010622C">
        <w:rPr>
          <w:rFonts w:cstheme="minorHAnsi"/>
          <w:b/>
          <w:sz w:val="32"/>
          <w:szCs w:val="28"/>
        </w:rPr>
        <w:t>Các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32"/>
          <w:szCs w:val="28"/>
        </w:rPr>
        <w:t>bước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32"/>
          <w:szCs w:val="28"/>
        </w:rPr>
        <w:t>thêm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module </w:t>
      </w:r>
      <w:proofErr w:type="spellStart"/>
      <w:r w:rsidRPr="0010622C">
        <w:rPr>
          <w:rFonts w:cstheme="minorHAnsi"/>
          <w:b/>
          <w:sz w:val="32"/>
          <w:szCs w:val="28"/>
        </w:rPr>
        <w:t>vào</w:t>
      </w:r>
      <w:proofErr w:type="spellEnd"/>
      <w:r w:rsidRPr="0010622C">
        <w:rPr>
          <w:rFonts w:cstheme="minorHAnsi"/>
          <w:b/>
          <w:sz w:val="32"/>
          <w:szCs w:val="28"/>
        </w:rPr>
        <w:t xml:space="preserve"> Kernel</w:t>
      </w:r>
    </w:p>
    <w:p w14:paraId="77801B27" w14:textId="6E857365" w:rsidR="00ED4D9A" w:rsidRPr="0010622C" w:rsidRDefault="00ED4D9A" w:rsidP="00387315">
      <w:pPr>
        <w:pStyle w:val="Title2"/>
        <w:numPr>
          <w:ilvl w:val="0"/>
          <w:numId w:val="17"/>
        </w:numPr>
        <w:jc w:val="left"/>
        <w:rPr>
          <w:rFonts w:cstheme="minorHAnsi"/>
          <w:b/>
          <w:sz w:val="28"/>
          <w:szCs w:val="28"/>
        </w:rPr>
      </w:pPr>
      <w:proofErr w:type="spellStart"/>
      <w:r w:rsidRPr="0010622C">
        <w:rPr>
          <w:rFonts w:cstheme="minorHAnsi"/>
          <w:b/>
          <w:sz w:val="28"/>
          <w:szCs w:val="28"/>
        </w:rPr>
        <w:t>Tạo</w:t>
      </w:r>
      <w:proofErr w:type="spellEnd"/>
      <w:r w:rsidRPr="0010622C">
        <w:rPr>
          <w:rFonts w:cstheme="minorHAnsi"/>
          <w:b/>
          <w:sz w:val="28"/>
          <w:szCs w:val="28"/>
        </w:rPr>
        <w:t xml:space="preserve"> module</w:t>
      </w:r>
    </w:p>
    <w:p w14:paraId="10A8D91D" w14:textId="4A38DD5E" w:rsidR="00ED4D9A" w:rsidRPr="0010622C" w:rsidRDefault="0052034B" w:rsidP="00387315">
      <w:pPr>
        <w:pStyle w:val="Title2"/>
        <w:numPr>
          <w:ilvl w:val="0"/>
          <w:numId w:val="18"/>
        </w:numPr>
        <w:ind w:left="630" w:hanging="27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Cài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đặt</w:t>
      </w:r>
      <w:proofErr w:type="spellEnd"/>
      <w:r w:rsidRPr="0010622C">
        <w:rPr>
          <w:rFonts w:cstheme="minorHAnsi"/>
          <w:sz w:val="28"/>
          <w:szCs w:val="28"/>
        </w:rPr>
        <w:t xml:space="preserve"> Linux Headers: </w:t>
      </w:r>
    </w:p>
    <w:p w14:paraId="73A096B7" w14:textId="02913505" w:rsidR="00ED4D9A" w:rsidRPr="0010622C" w:rsidRDefault="00ED4D9A" w:rsidP="00387315">
      <w:pPr>
        <w:pStyle w:val="Title2"/>
        <w:ind w:left="1440"/>
        <w:jc w:val="left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1D89E894" wp14:editId="4EAC3E85">
            <wp:extent cx="38100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BA70" w14:textId="693C31FC" w:rsidR="0052034B" w:rsidRPr="0010622C" w:rsidRDefault="0052034B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Ta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module </w:t>
      </w:r>
      <w:proofErr w:type="spellStart"/>
      <w:r w:rsidRPr="0010622C">
        <w:rPr>
          <w:rFonts w:cstheme="minorHAnsi"/>
          <w:sz w:val="28"/>
          <w:szCs w:val="28"/>
        </w:rPr>
        <w:t>đơn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giản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bằng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ngôn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ngữ</w:t>
      </w:r>
      <w:proofErr w:type="spellEnd"/>
      <w:r w:rsidRPr="0010622C">
        <w:rPr>
          <w:rFonts w:cstheme="minorHAnsi"/>
          <w:sz w:val="28"/>
          <w:szCs w:val="28"/>
        </w:rPr>
        <w:t xml:space="preserve"> C</w:t>
      </w:r>
      <w:r w:rsidR="00DE655C" w:rsidRPr="0010622C">
        <w:rPr>
          <w:rFonts w:cstheme="minorHAnsi"/>
          <w:sz w:val="28"/>
          <w:szCs w:val="28"/>
        </w:rPr>
        <w:t xml:space="preserve">, ở </w:t>
      </w:r>
      <w:proofErr w:type="spellStart"/>
      <w:r w:rsidR="00DE655C" w:rsidRPr="0010622C">
        <w:rPr>
          <w:rFonts w:cstheme="minorHAnsi"/>
          <w:sz w:val="28"/>
          <w:szCs w:val="28"/>
        </w:rPr>
        <w:t>đây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</w:t>
      </w:r>
      <w:proofErr w:type="spellStart"/>
      <w:r w:rsidR="00DE655C" w:rsidRPr="0010622C">
        <w:rPr>
          <w:rFonts w:cstheme="minorHAnsi"/>
          <w:sz w:val="28"/>
          <w:szCs w:val="28"/>
        </w:rPr>
        <w:t>chúng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ta </w:t>
      </w:r>
      <w:proofErr w:type="spellStart"/>
      <w:r w:rsidR="00DE655C" w:rsidRPr="0010622C">
        <w:rPr>
          <w:rFonts w:cstheme="minorHAnsi"/>
          <w:sz w:val="28"/>
          <w:szCs w:val="28"/>
        </w:rPr>
        <w:t>lưu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</w:t>
      </w:r>
      <w:proofErr w:type="spellStart"/>
      <w:r w:rsidR="00DE655C" w:rsidRPr="0010622C">
        <w:rPr>
          <w:rFonts w:cstheme="minorHAnsi"/>
          <w:sz w:val="28"/>
          <w:szCs w:val="28"/>
        </w:rPr>
        <w:t>là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 </w:t>
      </w:r>
      <w:proofErr w:type="spellStart"/>
      <w:r w:rsidR="00DE655C" w:rsidRPr="0010622C">
        <w:rPr>
          <w:rFonts w:cstheme="minorHAnsi"/>
          <w:sz w:val="28"/>
          <w:szCs w:val="28"/>
        </w:rPr>
        <w:t>hello.c</w:t>
      </w:r>
      <w:proofErr w:type="spellEnd"/>
    </w:p>
    <w:p w14:paraId="4157B7D9" w14:textId="7F774DBE" w:rsidR="0052034B" w:rsidRPr="0010622C" w:rsidRDefault="0052034B" w:rsidP="00387315">
      <w:pPr>
        <w:pStyle w:val="Title2"/>
        <w:ind w:left="810" w:hanging="180"/>
        <w:jc w:val="left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EEE6CD5" wp14:editId="2A56C3E2">
            <wp:extent cx="5943600" cy="2139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22A0" w14:textId="28697E83" w:rsidR="00ED4D9A" w:rsidRPr="0010622C" w:rsidRDefault="00ED4D9A" w:rsidP="00387315">
      <w:pPr>
        <w:pStyle w:val="Title2"/>
        <w:numPr>
          <w:ilvl w:val="0"/>
          <w:numId w:val="17"/>
        </w:numPr>
        <w:jc w:val="left"/>
        <w:rPr>
          <w:rFonts w:cstheme="minorHAnsi"/>
          <w:b/>
          <w:sz w:val="28"/>
          <w:szCs w:val="28"/>
        </w:rPr>
      </w:pPr>
      <w:proofErr w:type="spellStart"/>
      <w:r w:rsidRPr="0010622C">
        <w:rPr>
          <w:rFonts w:cstheme="minorHAnsi"/>
          <w:b/>
          <w:sz w:val="28"/>
          <w:szCs w:val="28"/>
        </w:rPr>
        <w:t>Biên</w:t>
      </w:r>
      <w:proofErr w:type="spellEnd"/>
      <w:r w:rsidRPr="0010622C">
        <w:rPr>
          <w:rFonts w:cstheme="minorHAnsi"/>
          <w:b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b/>
          <w:sz w:val="28"/>
          <w:szCs w:val="28"/>
        </w:rPr>
        <w:t>dịch</w:t>
      </w:r>
      <w:proofErr w:type="spellEnd"/>
      <w:r w:rsidRPr="0010622C">
        <w:rPr>
          <w:rFonts w:cstheme="minorHAnsi"/>
          <w:b/>
          <w:sz w:val="28"/>
          <w:szCs w:val="28"/>
        </w:rPr>
        <w:t xml:space="preserve"> modul</w:t>
      </w:r>
      <w:r w:rsidR="0052034B" w:rsidRPr="0010622C">
        <w:rPr>
          <w:rFonts w:cstheme="minorHAnsi"/>
          <w:b/>
          <w:sz w:val="28"/>
          <w:szCs w:val="28"/>
        </w:rPr>
        <w:t>e</w:t>
      </w:r>
    </w:p>
    <w:p w14:paraId="72273390" w14:textId="799A686F" w:rsidR="0052034B" w:rsidRPr="0010622C" w:rsidRDefault="0052034B" w:rsidP="00387315">
      <w:pPr>
        <w:pStyle w:val="Title2"/>
        <w:numPr>
          <w:ilvl w:val="0"/>
          <w:numId w:val="18"/>
        </w:numPr>
        <w:ind w:left="54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Muốn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dịch</w:t>
      </w:r>
      <w:proofErr w:type="spellEnd"/>
      <w:r w:rsidRPr="0010622C">
        <w:rPr>
          <w:rFonts w:cstheme="minorHAnsi"/>
          <w:sz w:val="28"/>
          <w:szCs w:val="28"/>
        </w:rPr>
        <w:t xml:space="preserve"> Module ta </w:t>
      </w:r>
      <w:proofErr w:type="spellStart"/>
      <w:r w:rsidRPr="0010622C">
        <w:rPr>
          <w:rFonts w:cstheme="minorHAnsi"/>
          <w:sz w:val="28"/>
          <w:szCs w:val="28"/>
        </w:rPr>
        <w:t>cần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Makefile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sa</w:t>
      </w:r>
      <w:r w:rsidR="00DE655C" w:rsidRPr="0010622C">
        <w:rPr>
          <w:rFonts w:cstheme="minorHAnsi"/>
          <w:sz w:val="28"/>
          <w:szCs w:val="28"/>
        </w:rPr>
        <w:t>u</w:t>
      </w:r>
      <w:proofErr w:type="spellEnd"/>
      <w:r w:rsidR="00DE655C" w:rsidRPr="0010622C">
        <w:rPr>
          <w:rFonts w:cstheme="minorHAnsi"/>
          <w:sz w:val="28"/>
          <w:szCs w:val="28"/>
        </w:rPr>
        <w:t xml:space="preserve">: </w:t>
      </w:r>
    </w:p>
    <w:p w14:paraId="05395119" w14:textId="57EF453A" w:rsidR="0052034B" w:rsidRPr="0010622C" w:rsidRDefault="0052034B" w:rsidP="00387315">
      <w:pPr>
        <w:pStyle w:val="Title2"/>
        <w:ind w:left="1800" w:hanging="117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noProof/>
          <w:sz w:val="28"/>
          <w:szCs w:val="28"/>
        </w:rPr>
        <w:drawing>
          <wp:inline distT="0" distB="0" distL="0" distR="0" wp14:anchorId="35A369B8" wp14:editId="00D7F82B">
            <wp:extent cx="5943600" cy="1042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9BF3" w14:textId="47E9529E" w:rsidR="007F2B32" w:rsidRPr="0010622C" w:rsidRDefault="007F2B32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mở</w:t>
      </w:r>
      <w:proofErr w:type="spellEnd"/>
      <w:r w:rsidRPr="0010622C">
        <w:rPr>
          <w:rFonts w:cstheme="minorHAnsi"/>
          <w:sz w:val="28"/>
          <w:szCs w:val="28"/>
        </w:rPr>
        <w:t xml:space="preserve"> Terminal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mục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chứa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hello.c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Makefile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lệnh</w:t>
      </w:r>
      <w:proofErr w:type="spellEnd"/>
      <w:r w:rsidRPr="0010622C">
        <w:rPr>
          <w:rFonts w:cstheme="minorHAnsi"/>
          <w:sz w:val="28"/>
          <w:szCs w:val="28"/>
        </w:rPr>
        <w:t xml:space="preserve"> make, </w:t>
      </w:r>
      <w:proofErr w:type="spellStart"/>
      <w:r w:rsidRPr="0010622C">
        <w:rPr>
          <w:rFonts w:cstheme="minorHAnsi"/>
          <w:sz w:val="28"/>
          <w:szCs w:val="28"/>
        </w:rPr>
        <w:t>khi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proofErr w:type="gramStart"/>
      <w:r w:rsidRPr="0010622C">
        <w:rPr>
          <w:rFonts w:cstheme="minorHAnsi"/>
          <w:sz w:val="28"/>
          <w:szCs w:val="28"/>
        </w:rPr>
        <w:t>hello.ko</w:t>
      </w:r>
      <w:proofErr w:type="spellEnd"/>
      <w:proofErr w:type="gramEnd"/>
    </w:p>
    <w:p w14:paraId="5D13610C" w14:textId="04454620" w:rsidR="007F2B32" w:rsidRPr="0010622C" w:rsidRDefault="007F2B32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Insert module </w:t>
      </w:r>
      <w:proofErr w:type="spellStart"/>
      <w:proofErr w:type="gramStart"/>
      <w:r w:rsidRPr="0010622C">
        <w:rPr>
          <w:rFonts w:cstheme="minorHAnsi"/>
          <w:sz w:val="28"/>
          <w:szCs w:val="28"/>
        </w:rPr>
        <w:t>hello.ko</w:t>
      </w:r>
      <w:proofErr w:type="spellEnd"/>
      <w:proofErr w:type="gram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Kernel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</w:t>
      </w:r>
      <w:proofErr w:type="spellStart"/>
      <w:r w:rsidRPr="0010622C">
        <w:rPr>
          <w:rFonts w:cstheme="minorHAnsi"/>
          <w:sz w:val="28"/>
          <w:szCs w:val="28"/>
        </w:rPr>
        <w:t>lệnh</w:t>
      </w:r>
      <w:proofErr w:type="spellEnd"/>
      <w:r w:rsidRPr="0010622C">
        <w:rPr>
          <w:rFonts w:cstheme="minorHAnsi"/>
          <w:sz w:val="28"/>
          <w:szCs w:val="28"/>
        </w:rPr>
        <w:t xml:space="preserve"> $ </w:t>
      </w:r>
      <w:proofErr w:type="spellStart"/>
      <w:r w:rsidRPr="0010622C">
        <w:rPr>
          <w:rFonts w:cstheme="minorHAnsi"/>
          <w:sz w:val="28"/>
          <w:szCs w:val="28"/>
        </w:rPr>
        <w:t>sudo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insmod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hello.ko</w:t>
      </w:r>
      <w:proofErr w:type="spellEnd"/>
    </w:p>
    <w:p w14:paraId="709FDF29" w14:textId="2C7970CA" w:rsidR="007F2B32" w:rsidRPr="0010622C" w:rsidRDefault="007F2B32" w:rsidP="00387315">
      <w:pPr>
        <w:pStyle w:val="Title2"/>
        <w:numPr>
          <w:ilvl w:val="0"/>
          <w:numId w:val="18"/>
        </w:numPr>
        <w:ind w:left="63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sz w:val="28"/>
          <w:szCs w:val="28"/>
        </w:rPr>
        <w:t>Như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vậy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chúng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đã</w:t>
      </w:r>
      <w:proofErr w:type="spellEnd"/>
      <w:r w:rsidRPr="0010622C">
        <w:rPr>
          <w:rFonts w:cstheme="minorHAnsi"/>
          <w:sz w:val="28"/>
          <w:szCs w:val="28"/>
        </w:rPr>
        <w:t xml:space="preserve"> insert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module </w:t>
      </w:r>
      <w:proofErr w:type="spellStart"/>
      <w:r w:rsidRPr="0010622C">
        <w:rPr>
          <w:rFonts w:cstheme="minorHAnsi"/>
          <w:sz w:val="28"/>
          <w:szCs w:val="28"/>
        </w:rPr>
        <w:t>vào</w:t>
      </w:r>
      <w:proofErr w:type="spellEnd"/>
      <w:r w:rsidRPr="0010622C">
        <w:rPr>
          <w:rFonts w:cstheme="minorHAnsi"/>
          <w:sz w:val="28"/>
          <w:szCs w:val="28"/>
        </w:rPr>
        <w:t xml:space="preserve"> Kernel,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gỡ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bỏ</w:t>
      </w:r>
      <w:proofErr w:type="spellEnd"/>
      <w:r w:rsidRPr="0010622C">
        <w:rPr>
          <w:rFonts w:cstheme="minorHAnsi"/>
          <w:sz w:val="28"/>
          <w:szCs w:val="28"/>
        </w:rPr>
        <w:t xml:space="preserve"> module </w:t>
      </w:r>
      <w:proofErr w:type="spellStart"/>
      <w:r w:rsidRPr="0010622C">
        <w:rPr>
          <w:rFonts w:cstheme="minorHAnsi"/>
          <w:sz w:val="28"/>
          <w:szCs w:val="28"/>
        </w:rPr>
        <w:t>đi</w:t>
      </w:r>
      <w:proofErr w:type="spellEnd"/>
      <w:r w:rsidRPr="0010622C">
        <w:rPr>
          <w:rFonts w:cstheme="minorHAnsi"/>
          <w:sz w:val="28"/>
          <w:szCs w:val="28"/>
        </w:rPr>
        <w:t xml:space="preserve"> ta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lệnh</w:t>
      </w:r>
      <w:proofErr w:type="spellEnd"/>
      <w:r w:rsidRPr="0010622C">
        <w:rPr>
          <w:rFonts w:cstheme="minorHAnsi"/>
          <w:sz w:val="28"/>
          <w:szCs w:val="28"/>
        </w:rPr>
        <w:t xml:space="preserve"> $ </w:t>
      </w:r>
      <w:proofErr w:type="spellStart"/>
      <w:r w:rsidRPr="0010622C">
        <w:rPr>
          <w:rFonts w:cstheme="minorHAnsi"/>
          <w:sz w:val="28"/>
          <w:szCs w:val="28"/>
        </w:rPr>
        <w:t>sudo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rmmod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0622C">
        <w:rPr>
          <w:rFonts w:cstheme="minorHAnsi"/>
          <w:sz w:val="28"/>
          <w:szCs w:val="28"/>
        </w:rPr>
        <w:t>hello.ko</w:t>
      </w:r>
      <w:proofErr w:type="spellEnd"/>
      <w:proofErr w:type="gramEnd"/>
    </w:p>
    <w:p w14:paraId="49E8CD59" w14:textId="77777777" w:rsidR="0010622C" w:rsidRPr="0010622C" w:rsidRDefault="0010622C" w:rsidP="00387315">
      <w:pPr>
        <w:pStyle w:val="Title2"/>
        <w:ind w:left="630"/>
        <w:jc w:val="left"/>
        <w:rPr>
          <w:rFonts w:cstheme="minorHAnsi"/>
          <w:sz w:val="28"/>
          <w:szCs w:val="28"/>
        </w:rPr>
      </w:pPr>
    </w:p>
    <w:p w14:paraId="4CF3C000" w14:textId="7E2A97E7" w:rsidR="00ED4D9A" w:rsidRPr="0010622C" w:rsidRDefault="00A23A77" w:rsidP="00387315">
      <w:pPr>
        <w:pStyle w:val="Title2"/>
        <w:numPr>
          <w:ilvl w:val="0"/>
          <w:numId w:val="16"/>
        </w:numPr>
        <w:jc w:val="left"/>
        <w:rPr>
          <w:rFonts w:cstheme="minorHAnsi"/>
          <w:b/>
          <w:sz w:val="32"/>
          <w:szCs w:val="28"/>
        </w:rPr>
      </w:pPr>
      <w:r w:rsidRPr="0010622C">
        <w:rPr>
          <w:rFonts w:cstheme="minorHAnsi"/>
          <w:b/>
          <w:sz w:val="32"/>
          <w:szCs w:val="28"/>
        </w:rPr>
        <w:t xml:space="preserve">Character Device </w:t>
      </w:r>
    </w:p>
    <w:p w14:paraId="43128316" w14:textId="031AB29E" w:rsidR="00A23A77" w:rsidRPr="0010622C" w:rsidRDefault="0010622C" w:rsidP="00387315">
      <w:pPr>
        <w:pStyle w:val="Title2"/>
        <w:ind w:firstLine="450"/>
        <w:jc w:val="left"/>
        <w:rPr>
          <w:rFonts w:cstheme="minorHAnsi"/>
          <w:b/>
          <w:sz w:val="28"/>
          <w:szCs w:val="28"/>
        </w:rPr>
      </w:pPr>
      <w:r w:rsidRPr="0010622C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607AD6C6" wp14:editId="69924BF9">
            <wp:extent cx="561975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1 Character driver 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9FC7" w14:textId="77777777" w:rsidR="0010622C" w:rsidRPr="0010622C" w:rsidRDefault="0010622C" w:rsidP="00387315">
      <w:pPr>
        <w:pStyle w:val="Title2"/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b/>
          <w:sz w:val="28"/>
          <w:szCs w:val="28"/>
        </w:rPr>
        <w:t xml:space="preserve">- </w:t>
      </w:r>
      <w:proofErr w:type="spellStart"/>
      <w:r w:rsidRPr="0010622C">
        <w:rPr>
          <w:rFonts w:cstheme="minorHAnsi"/>
          <w:sz w:val="28"/>
          <w:szCs w:val="28"/>
        </w:rPr>
        <w:t>Bất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nào</w:t>
      </w:r>
      <w:proofErr w:type="spellEnd"/>
      <w:r w:rsidRPr="0010622C">
        <w:rPr>
          <w:rFonts w:cstheme="minorHAnsi"/>
          <w:sz w:val="28"/>
          <w:szCs w:val="28"/>
        </w:rPr>
        <w:t xml:space="preserve"> ở </w:t>
      </w:r>
      <w:proofErr w:type="spellStart"/>
      <w:r w:rsidRPr="0010622C">
        <w:rPr>
          <w:rFonts w:cstheme="minorHAnsi"/>
          <w:sz w:val="28"/>
          <w:szCs w:val="28"/>
        </w:rPr>
        <w:t>tầng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người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dùng</w:t>
      </w:r>
      <w:proofErr w:type="spellEnd"/>
      <w:r w:rsidRPr="0010622C">
        <w:rPr>
          <w:rFonts w:cstheme="minorHAnsi"/>
          <w:sz w:val="28"/>
          <w:szCs w:val="28"/>
        </w:rPr>
        <w:t xml:space="preserve"> (user space) </w:t>
      </w:r>
      <w:proofErr w:type="spellStart"/>
      <w:r w:rsidRPr="0010622C">
        <w:rPr>
          <w:rFonts w:cstheme="minorHAnsi"/>
          <w:sz w:val="28"/>
          <w:szCs w:val="28"/>
        </w:rPr>
        <w:t>muốn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kiểu</w:t>
      </w:r>
      <w:proofErr w:type="spellEnd"/>
      <w:r w:rsidRPr="0010622C">
        <w:rPr>
          <w:rFonts w:cstheme="minorHAnsi"/>
          <w:sz w:val="28"/>
          <w:szCs w:val="28"/>
        </w:rPr>
        <w:t xml:space="preserve"> character device </w:t>
      </w:r>
      <w:proofErr w:type="spellStart"/>
      <w:r w:rsidRPr="0010622C">
        <w:rPr>
          <w:rFonts w:cstheme="minorHAnsi"/>
          <w:sz w:val="28"/>
          <w:szCs w:val="28"/>
        </w:rPr>
        <w:t>trong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tầng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phần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cứng</w:t>
      </w:r>
      <w:proofErr w:type="spellEnd"/>
      <w:r w:rsidRPr="0010622C">
        <w:rPr>
          <w:rFonts w:cstheme="minorHAnsi"/>
          <w:sz w:val="28"/>
          <w:szCs w:val="28"/>
        </w:rPr>
        <w:t xml:space="preserve"> (hardware space)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character device driver </w:t>
      </w:r>
      <w:proofErr w:type="spellStart"/>
      <w:r w:rsidRPr="0010622C">
        <w:rPr>
          <w:rFonts w:cstheme="minorHAnsi"/>
          <w:sz w:val="28"/>
          <w:szCs w:val="28"/>
        </w:rPr>
        <w:t>tương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trong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tầng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nhân</w:t>
      </w:r>
      <w:proofErr w:type="spellEnd"/>
      <w:r w:rsidRPr="0010622C">
        <w:rPr>
          <w:rFonts w:cstheme="minorHAnsi"/>
          <w:sz w:val="28"/>
          <w:szCs w:val="28"/>
        </w:rPr>
        <w:t xml:space="preserve"> (kernel space) </w:t>
      </w:r>
      <w:proofErr w:type="spellStart"/>
      <w:r w:rsidRPr="0010622C">
        <w:rPr>
          <w:rFonts w:cstheme="minorHAnsi"/>
          <w:sz w:val="28"/>
          <w:szCs w:val="28"/>
        </w:rPr>
        <w:t>Việc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character driver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(device files) </w:t>
      </w:r>
      <w:proofErr w:type="spellStart"/>
      <w:r w:rsidRPr="0010622C">
        <w:rPr>
          <w:rFonts w:cstheme="minorHAnsi"/>
          <w:sz w:val="28"/>
          <w:szCs w:val="28"/>
        </w:rPr>
        <w:t>tương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driver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</w:t>
      </w:r>
      <w:proofErr w:type="spellStart"/>
      <w:r w:rsidRPr="0010622C">
        <w:rPr>
          <w:rFonts w:cstheme="minorHAnsi"/>
          <w:sz w:val="28"/>
          <w:szCs w:val="28"/>
        </w:rPr>
        <w:t>hệ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thống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ảo</w:t>
      </w:r>
      <w:proofErr w:type="spellEnd"/>
      <w:r w:rsidRPr="0010622C">
        <w:rPr>
          <w:rFonts w:cstheme="minorHAnsi"/>
          <w:sz w:val="28"/>
          <w:szCs w:val="28"/>
        </w:rPr>
        <w:t xml:space="preserve"> (virtual file system – VFS). </w:t>
      </w:r>
    </w:p>
    <w:p w14:paraId="53315143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b/>
          <w:sz w:val="28"/>
          <w:szCs w:val="28"/>
        </w:rPr>
        <w:t>-</w:t>
      </w:r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Điều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này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nghĩa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thường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này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VFS </w:t>
      </w:r>
      <w:proofErr w:type="spellStart"/>
      <w:r w:rsidRPr="0010622C">
        <w:rPr>
          <w:rFonts w:cstheme="minorHAnsi"/>
          <w:sz w:val="28"/>
          <w:szCs w:val="28"/>
        </w:rPr>
        <w:t>diễn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giải</w:t>
      </w:r>
      <w:proofErr w:type="spellEnd"/>
      <w:r w:rsidRPr="0010622C">
        <w:rPr>
          <w:rFonts w:cstheme="minorHAnsi"/>
          <w:sz w:val="28"/>
          <w:szCs w:val="28"/>
        </w:rPr>
        <w:t xml:space="preserve"> ra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hàm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tương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trong</w:t>
      </w:r>
      <w:proofErr w:type="spellEnd"/>
      <w:r w:rsidRPr="0010622C">
        <w:rPr>
          <w:rFonts w:cstheme="minorHAnsi"/>
          <w:sz w:val="28"/>
          <w:szCs w:val="28"/>
        </w:rPr>
        <w:t xml:space="preserve"> driver </w:t>
      </w:r>
      <w:proofErr w:type="spellStart"/>
      <w:r w:rsidRPr="0010622C">
        <w:rPr>
          <w:rFonts w:cstheme="minorHAnsi"/>
          <w:sz w:val="28"/>
          <w:szCs w:val="28"/>
        </w:rPr>
        <w:t>liên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nó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hàm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này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sau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truy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cập</w:t>
      </w:r>
      <w:proofErr w:type="spellEnd"/>
      <w:r w:rsidRPr="0010622C">
        <w:rPr>
          <w:rFonts w:cstheme="minorHAnsi"/>
          <w:sz w:val="28"/>
          <w:szCs w:val="28"/>
        </w:rPr>
        <w:t xml:space="preserve"> ở </w:t>
      </w:r>
      <w:proofErr w:type="spellStart"/>
      <w:r w:rsidRPr="0010622C">
        <w:rPr>
          <w:rFonts w:cstheme="minorHAnsi"/>
          <w:sz w:val="28"/>
          <w:szCs w:val="28"/>
        </w:rPr>
        <w:t>mức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thấp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thật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sự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đạt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quả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mong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muốn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Tuy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nhiên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cần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lưu</w:t>
      </w:r>
      <w:proofErr w:type="spellEnd"/>
      <w:r w:rsidRPr="0010622C">
        <w:rPr>
          <w:rFonts w:cstheme="minorHAnsi"/>
          <w:sz w:val="28"/>
          <w:szCs w:val="28"/>
        </w:rPr>
        <w:t xml:space="preserve"> ý </w:t>
      </w:r>
      <w:proofErr w:type="spellStart"/>
      <w:r w:rsidRPr="0010622C">
        <w:rPr>
          <w:rFonts w:cstheme="minorHAnsi"/>
          <w:sz w:val="28"/>
          <w:szCs w:val="28"/>
        </w:rPr>
        <w:t>rằng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mặc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dù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truy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cập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thường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như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đối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 (</w:t>
      </w:r>
      <w:proofErr w:type="spellStart"/>
      <w:r w:rsidRPr="0010622C">
        <w:rPr>
          <w:rFonts w:cstheme="minorHAnsi"/>
          <w:sz w:val="28"/>
          <w:szCs w:val="28"/>
        </w:rPr>
        <w:t>mở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đọc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ghi</w:t>
      </w:r>
      <w:proofErr w:type="spellEnd"/>
      <w:r w:rsidRPr="0010622C">
        <w:rPr>
          <w:rFonts w:cstheme="minorHAnsi"/>
          <w:sz w:val="28"/>
          <w:szCs w:val="28"/>
        </w:rPr>
        <w:t xml:space="preserve">, </w:t>
      </w:r>
      <w:proofErr w:type="spellStart"/>
      <w:r w:rsidRPr="0010622C">
        <w:rPr>
          <w:rFonts w:cstheme="minorHAnsi"/>
          <w:sz w:val="28"/>
          <w:szCs w:val="28"/>
        </w:rPr>
        <w:t>đóng</w:t>
      </w:r>
      <w:proofErr w:type="spellEnd"/>
      <w:r w:rsidRPr="0010622C">
        <w:rPr>
          <w:rFonts w:cstheme="minorHAnsi"/>
          <w:sz w:val="28"/>
          <w:szCs w:val="28"/>
        </w:rPr>
        <w:t xml:space="preserve">, …), </w:t>
      </w:r>
      <w:proofErr w:type="spellStart"/>
      <w:r w:rsidRPr="0010622C">
        <w:rPr>
          <w:rFonts w:cstheme="minorHAnsi"/>
          <w:sz w:val="28"/>
          <w:szCs w:val="28"/>
        </w:rPr>
        <w:t>nhưng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quả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khác</w:t>
      </w:r>
      <w:proofErr w:type="spellEnd"/>
      <w:r w:rsidRPr="0010622C">
        <w:rPr>
          <w:rFonts w:cstheme="minorHAnsi"/>
          <w:sz w:val="28"/>
          <w:szCs w:val="28"/>
        </w:rPr>
        <w:t xml:space="preserve"> so </w:t>
      </w:r>
      <w:proofErr w:type="spellStart"/>
      <w:r w:rsidRPr="0010622C">
        <w:rPr>
          <w:rFonts w:cstheme="minorHAnsi"/>
          <w:sz w:val="28"/>
          <w:szCs w:val="28"/>
        </w:rPr>
        <w:t>với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thao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thường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trên</w:t>
      </w:r>
      <w:proofErr w:type="spellEnd"/>
      <w:r w:rsidRPr="0010622C">
        <w:rPr>
          <w:rFonts w:cstheme="minorHAnsi"/>
          <w:sz w:val="28"/>
          <w:szCs w:val="28"/>
        </w:rPr>
        <w:t xml:space="preserve"> file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. </w:t>
      </w:r>
      <w:proofErr w:type="spellStart"/>
      <w:r w:rsidRPr="0010622C">
        <w:rPr>
          <w:rFonts w:cstheme="minorHAnsi"/>
          <w:sz w:val="28"/>
          <w:szCs w:val="28"/>
        </w:rPr>
        <w:t>Ví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việc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đọc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từ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sẽ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không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dữ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liệu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đã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ghi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r w:rsidRPr="0010622C">
        <w:rPr>
          <w:rFonts w:cstheme="minorHAnsi"/>
          <w:sz w:val="28"/>
          <w:szCs w:val="28"/>
        </w:rPr>
        <w:lastRenderedPageBreak/>
        <w:t xml:space="preserve">ra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lại</w:t>
      </w:r>
      <w:proofErr w:type="spellEnd"/>
      <w:r w:rsidRPr="0010622C">
        <w:rPr>
          <w:rFonts w:cstheme="minorHAnsi"/>
          <w:sz w:val="28"/>
          <w:szCs w:val="28"/>
        </w:rPr>
        <w:t xml:space="preserve"> … </w:t>
      </w:r>
      <w:proofErr w:type="spellStart"/>
      <w:r w:rsidRPr="0010622C">
        <w:rPr>
          <w:rFonts w:cstheme="minorHAnsi"/>
          <w:sz w:val="28"/>
          <w:szCs w:val="28"/>
        </w:rPr>
        <w:t>Việc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kết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nối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từ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được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hiện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hoàn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chỉnh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thông</w:t>
      </w:r>
      <w:proofErr w:type="spellEnd"/>
      <w:r w:rsidRPr="0010622C">
        <w:rPr>
          <w:rFonts w:cstheme="minorHAnsi"/>
          <w:sz w:val="28"/>
          <w:szCs w:val="28"/>
        </w:rPr>
        <w:t xml:space="preserve"> qua 4 </w:t>
      </w:r>
      <w:proofErr w:type="spellStart"/>
      <w:r w:rsidRPr="0010622C">
        <w:rPr>
          <w:rFonts w:cstheme="minorHAnsi"/>
          <w:sz w:val="28"/>
          <w:szCs w:val="28"/>
        </w:rPr>
        <w:t>thực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chính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liên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quan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gồm</w:t>
      </w:r>
      <w:proofErr w:type="spellEnd"/>
      <w:r w:rsidRPr="0010622C">
        <w:rPr>
          <w:rFonts w:cstheme="minorHAnsi"/>
          <w:sz w:val="28"/>
          <w:szCs w:val="28"/>
        </w:rPr>
        <w:t xml:space="preserve">: </w:t>
      </w:r>
    </w:p>
    <w:p w14:paraId="01AB246C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>1. Application (</w:t>
      </w:r>
      <w:proofErr w:type="spellStart"/>
      <w:r w:rsidRPr="0010622C">
        <w:rPr>
          <w:rFonts w:cstheme="minorHAnsi"/>
          <w:sz w:val="28"/>
          <w:szCs w:val="28"/>
        </w:rPr>
        <w:t>ứng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dụng</w:t>
      </w:r>
      <w:proofErr w:type="spellEnd"/>
      <w:r w:rsidRPr="0010622C">
        <w:rPr>
          <w:rFonts w:cstheme="minorHAnsi"/>
          <w:sz w:val="28"/>
          <w:szCs w:val="28"/>
        </w:rPr>
        <w:t xml:space="preserve">) </w:t>
      </w:r>
    </w:p>
    <w:p w14:paraId="42453FE1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2. Character device file (File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) </w:t>
      </w:r>
    </w:p>
    <w:p w14:paraId="0D4445A4" w14:textId="77777777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 xml:space="preserve">3. Character device driver (Driver 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 xml:space="preserve">) </w:t>
      </w:r>
    </w:p>
    <w:p w14:paraId="3242FE5D" w14:textId="5D68D148" w:rsidR="0010622C" w:rsidRPr="0010622C" w:rsidRDefault="0010622C" w:rsidP="00387315">
      <w:pPr>
        <w:pStyle w:val="Title2"/>
        <w:tabs>
          <w:tab w:val="left" w:pos="810"/>
        </w:tabs>
        <w:ind w:left="270" w:firstLine="360"/>
        <w:jc w:val="left"/>
        <w:rPr>
          <w:rFonts w:cstheme="minorHAnsi"/>
          <w:sz w:val="28"/>
          <w:szCs w:val="28"/>
        </w:rPr>
      </w:pPr>
      <w:r w:rsidRPr="0010622C">
        <w:rPr>
          <w:rFonts w:cstheme="minorHAnsi"/>
          <w:sz w:val="28"/>
          <w:szCs w:val="28"/>
        </w:rPr>
        <w:t>4. Character device (</w:t>
      </w:r>
      <w:proofErr w:type="spellStart"/>
      <w:r w:rsidRPr="0010622C">
        <w:rPr>
          <w:rFonts w:cstheme="minorHAnsi"/>
          <w:sz w:val="28"/>
          <w:szCs w:val="28"/>
        </w:rPr>
        <w:t>Thiết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bị</w:t>
      </w:r>
      <w:proofErr w:type="spellEnd"/>
      <w:r w:rsidRPr="0010622C">
        <w:rPr>
          <w:rFonts w:cstheme="minorHAnsi"/>
          <w:sz w:val="28"/>
          <w:szCs w:val="28"/>
        </w:rPr>
        <w:t>)</w:t>
      </w:r>
    </w:p>
    <w:p w14:paraId="1931A707" w14:textId="2EA76273" w:rsidR="0010622C" w:rsidRPr="0010622C" w:rsidRDefault="0010622C" w:rsidP="00387315">
      <w:pPr>
        <w:pStyle w:val="Title2"/>
        <w:numPr>
          <w:ilvl w:val="0"/>
          <w:numId w:val="19"/>
        </w:numPr>
        <w:tabs>
          <w:tab w:val="left" w:pos="810"/>
        </w:tabs>
        <w:ind w:left="360"/>
        <w:jc w:val="left"/>
        <w:rPr>
          <w:rFonts w:cstheme="minorHAnsi"/>
          <w:sz w:val="28"/>
          <w:szCs w:val="28"/>
        </w:rPr>
      </w:pP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Số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hiệu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file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thiết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bị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(Major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và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minor number)</w:t>
      </w:r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:</w:t>
      </w:r>
    </w:p>
    <w:p w14:paraId="66789936" w14:textId="50C0B2A3" w:rsidR="0010622C" w:rsidRDefault="0010622C" w:rsidP="00387315">
      <w:pPr>
        <w:pStyle w:val="Title2"/>
        <w:tabs>
          <w:tab w:val="left" w:pos="810"/>
        </w:tabs>
        <w:ind w:left="360"/>
        <w:jc w:val="left"/>
        <w:rPr>
          <w:rFonts w:cstheme="minorHAnsi"/>
          <w:color w:val="323232"/>
          <w:sz w:val="28"/>
          <w:szCs w:val="28"/>
          <w:shd w:val="clear" w:color="auto" w:fill="FFFFFF"/>
        </w:rPr>
      </w:pP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Việc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kết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nối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giữa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ứng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dụng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và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file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thiết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bị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được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thực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hiện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thông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qua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tên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file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thiết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bị</w:t>
      </w:r>
      <w:proofErr w:type="spellEnd"/>
      <w:r w:rsidRPr="0010622C">
        <w:rPr>
          <w:rFonts w:cstheme="minorHAnsi"/>
          <w:color w:val="323232"/>
          <w:sz w:val="28"/>
          <w:szCs w:val="28"/>
          <w:shd w:val="clear" w:color="auto" w:fill="FFFFFF"/>
        </w:rPr>
        <w:t>. </w:t>
      </w:r>
    </w:p>
    <w:p w14:paraId="0B920750" w14:textId="4A4C3AF3" w:rsidR="0010622C" w:rsidRPr="0010622C" w:rsidRDefault="0010622C" w:rsidP="00387315">
      <w:pPr>
        <w:pStyle w:val="Title2"/>
        <w:tabs>
          <w:tab w:val="left" w:pos="810"/>
        </w:tabs>
        <w:ind w:left="360"/>
        <w:jc w:val="lef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tập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Viết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10622C">
        <w:rPr>
          <w:rFonts w:cstheme="minorHAnsi"/>
          <w:sz w:val="28"/>
          <w:szCs w:val="28"/>
        </w:rPr>
        <w:t>Modul</w:t>
      </w:r>
      <w:r>
        <w:rPr>
          <w:rFonts w:cstheme="minorHAnsi"/>
          <w:sz w:val="28"/>
          <w:szCs w:val="28"/>
        </w:rPr>
        <w:t xml:space="preserve">e </w:t>
      </w:r>
      <w:proofErr w:type="spellStart"/>
      <w:r w:rsidRPr="0010622C">
        <w:rPr>
          <w:rFonts w:cstheme="minorHAnsi"/>
          <w:sz w:val="28"/>
          <w:szCs w:val="28"/>
        </w:rPr>
        <w:t>tạo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một</w:t>
      </w:r>
      <w:proofErr w:type="spellEnd"/>
      <w:r w:rsidRPr="0010622C">
        <w:rPr>
          <w:rFonts w:cstheme="minorHAnsi"/>
          <w:sz w:val="28"/>
          <w:szCs w:val="28"/>
        </w:rPr>
        <w:t xml:space="preserve"> character device </w:t>
      </w:r>
      <w:proofErr w:type="spellStart"/>
      <w:r w:rsidRPr="0010622C">
        <w:rPr>
          <w:rFonts w:cstheme="minorHAnsi"/>
          <w:sz w:val="28"/>
          <w:szCs w:val="28"/>
        </w:rPr>
        <w:t>để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cho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phép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tiến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trình</w:t>
      </w:r>
      <w:proofErr w:type="spellEnd"/>
      <w:r w:rsidRPr="0010622C">
        <w:rPr>
          <w:rFonts w:cstheme="minorHAnsi"/>
          <w:sz w:val="28"/>
          <w:szCs w:val="28"/>
        </w:rPr>
        <w:t xml:space="preserve"> ở </w:t>
      </w:r>
      <w:proofErr w:type="spellStart"/>
      <w:r w:rsidRPr="0010622C">
        <w:rPr>
          <w:rFonts w:cstheme="minorHAnsi"/>
          <w:sz w:val="28"/>
          <w:szCs w:val="28"/>
        </w:rPr>
        <w:t>userspace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có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thể</w:t>
      </w:r>
      <w:proofErr w:type="spellEnd"/>
      <w:r w:rsidRPr="0010622C">
        <w:rPr>
          <w:rFonts w:cstheme="minorHAnsi"/>
          <w:sz w:val="28"/>
          <w:szCs w:val="28"/>
        </w:rPr>
        <w:t xml:space="preserve"> open </w:t>
      </w:r>
      <w:proofErr w:type="spellStart"/>
      <w:r w:rsidRPr="0010622C">
        <w:rPr>
          <w:rFonts w:cstheme="minorHAnsi"/>
          <w:sz w:val="28"/>
          <w:szCs w:val="28"/>
        </w:rPr>
        <w:t>và</w:t>
      </w:r>
      <w:proofErr w:type="spellEnd"/>
      <w:r w:rsidRPr="0010622C">
        <w:rPr>
          <w:rFonts w:cstheme="minorHAnsi"/>
          <w:sz w:val="28"/>
          <w:szCs w:val="28"/>
        </w:rPr>
        <w:t xml:space="preserve"> read </w:t>
      </w:r>
      <w:proofErr w:type="spellStart"/>
      <w:r w:rsidRPr="0010622C">
        <w:rPr>
          <w:rFonts w:cstheme="minorHAnsi"/>
          <w:sz w:val="28"/>
          <w:szCs w:val="28"/>
        </w:rPr>
        <w:t>các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số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ngẫu</w:t>
      </w:r>
      <w:proofErr w:type="spellEnd"/>
      <w:r w:rsidRPr="0010622C">
        <w:rPr>
          <w:rFonts w:cstheme="minorHAnsi"/>
          <w:sz w:val="28"/>
          <w:szCs w:val="28"/>
        </w:rPr>
        <w:t xml:space="preserve"> </w:t>
      </w:r>
      <w:proofErr w:type="spellStart"/>
      <w:r w:rsidRPr="0010622C">
        <w:rPr>
          <w:rFonts w:cstheme="minorHAnsi"/>
          <w:sz w:val="28"/>
          <w:szCs w:val="28"/>
        </w:rPr>
        <w:t>nhiên</w:t>
      </w:r>
      <w:proofErr w:type="spellEnd"/>
    </w:p>
    <w:p w14:paraId="17082389" w14:textId="647625A3" w:rsidR="00A23A77" w:rsidRDefault="0010622C" w:rsidP="00387315">
      <w:pPr>
        <w:pStyle w:val="Title2"/>
        <w:numPr>
          <w:ilvl w:val="0"/>
          <w:numId w:val="20"/>
        </w:numPr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File Module</w:t>
      </w:r>
    </w:p>
    <w:p w14:paraId="53B867E2" w14:textId="13CB1B1F" w:rsidR="0010622C" w:rsidRDefault="0010622C" w:rsidP="00387315">
      <w:pPr>
        <w:pStyle w:val="Title2"/>
        <w:ind w:left="144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Source code: </w:t>
      </w:r>
      <w:hyperlink r:id="rId14" w:history="1">
        <w:r w:rsidR="00387315" w:rsidRPr="00DF48E2">
          <w:rPr>
            <w:rStyle w:val="Hyperlink"/>
            <w:rFonts w:cstheme="minorHAnsi"/>
            <w:sz w:val="28"/>
            <w:szCs w:val="28"/>
          </w:rPr>
          <w:t>https://github.com/VanHoangTruong/Linux-Module-Kernel/blob/master/my_module.c</w:t>
        </w:r>
      </w:hyperlink>
      <w:r w:rsidR="00387315">
        <w:rPr>
          <w:rFonts w:cstheme="minorHAnsi"/>
          <w:sz w:val="28"/>
          <w:szCs w:val="28"/>
        </w:rPr>
        <w:t xml:space="preserve"> </w:t>
      </w:r>
    </w:p>
    <w:p w14:paraId="71DC367F" w14:textId="785689D5" w:rsidR="00387315" w:rsidRDefault="00387315" w:rsidP="00387315">
      <w:pPr>
        <w:pStyle w:val="Title2"/>
        <w:numPr>
          <w:ilvl w:val="0"/>
          <w:numId w:val="19"/>
        </w:numPr>
        <w:jc w:val="lef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my_module.c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chúng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tạo</w:t>
      </w:r>
      <w:proofErr w:type="spellEnd"/>
      <w:r>
        <w:rPr>
          <w:rFonts w:cstheme="minorHAnsi"/>
          <w:sz w:val="28"/>
          <w:szCs w:val="28"/>
        </w:rPr>
        <w:t xml:space="preserve"> device </w:t>
      </w:r>
      <w:proofErr w:type="spellStart"/>
      <w:r>
        <w:rPr>
          <w:rFonts w:cstheme="minorHAnsi"/>
          <w:sz w:val="28"/>
          <w:szCs w:val="28"/>
        </w:rPr>
        <w:t>my_module</w:t>
      </w:r>
      <w:proofErr w:type="spellEnd"/>
      <w:r>
        <w:rPr>
          <w:rFonts w:cstheme="minorHAnsi"/>
          <w:sz w:val="28"/>
          <w:szCs w:val="28"/>
        </w:rPr>
        <w:t xml:space="preserve"> ở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>:</w:t>
      </w:r>
    </w:p>
    <w:p w14:paraId="2AF2B6E0" w14:textId="6E075DD0" w:rsidR="00387315" w:rsidRDefault="00387315" w:rsidP="00387315">
      <w:pPr>
        <w:pStyle w:val="Title2"/>
        <w:ind w:left="2430" w:hanging="1890"/>
        <w:jc w:val="lef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6D6F2" wp14:editId="403F7056">
            <wp:extent cx="58483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AE9F" w14:textId="7397A8F2" w:rsidR="00387315" w:rsidRDefault="00387315" w:rsidP="00387315">
      <w:pPr>
        <w:pStyle w:val="Title2"/>
        <w:numPr>
          <w:ilvl w:val="0"/>
          <w:numId w:val="19"/>
        </w:numPr>
        <w:jc w:val="lef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Chúng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randomNumber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>:</w:t>
      </w:r>
    </w:p>
    <w:p w14:paraId="1C39429A" w14:textId="0F45E158" w:rsidR="00387315" w:rsidRDefault="00387315" w:rsidP="00387315">
      <w:pPr>
        <w:pStyle w:val="Title2"/>
        <w:ind w:left="2430" w:hanging="2340"/>
        <w:rPr>
          <w:rFonts w:cstheme="minorHAnsi"/>
          <w:sz w:val="28"/>
          <w:szCs w:val="28"/>
        </w:rPr>
      </w:pPr>
      <w:r w:rsidRPr="00387315">
        <w:rPr>
          <w:rStyle w:val="FootnoteReference"/>
        </w:rPr>
        <w:drawing>
          <wp:inline distT="0" distB="0" distL="0" distR="0" wp14:anchorId="06E29A28" wp14:editId="3E4091F3">
            <wp:extent cx="66198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D32B" w14:textId="77777777" w:rsidR="00387315" w:rsidRPr="0010622C" w:rsidRDefault="00387315" w:rsidP="00387315">
      <w:pPr>
        <w:pStyle w:val="Title2"/>
        <w:ind w:left="1440"/>
        <w:jc w:val="left"/>
        <w:rPr>
          <w:rFonts w:cstheme="minorHAnsi"/>
          <w:sz w:val="28"/>
          <w:szCs w:val="28"/>
        </w:rPr>
      </w:pPr>
    </w:p>
    <w:p w14:paraId="0B6AFE3F" w14:textId="005EAED6" w:rsidR="00A23A77" w:rsidRDefault="00387315" w:rsidP="00387315">
      <w:pPr>
        <w:pStyle w:val="Title2"/>
        <w:numPr>
          <w:ilvl w:val="0"/>
          <w:numId w:val="20"/>
        </w:numPr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File </w:t>
      </w:r>
      <w:proofErr w:type="spellStart"/>
      <w:r>
        <w:rPr>
          <w:rFonts w:cstheme="minorHAnsi"/>
          <w:b/>
          <w:sz w:val="28"/>
          <w:szCs w:val="28"/>
        </w:rPr>
        <w:t>Makefile</w:t>
      </w:r>
      <w:proofErr w:type="spellEnd"/>
    </w:p>
    <w:p w14:paraId="4023F005" w14:textId="4F6C66BD" w:rsidR="00387315" w:rsidRPr="00387315" w:rsidRDefault="00387315" w:rsidP="00387315">
      <w:pPr>
        <w:pStyle w:val="Title2"/>
        <w:ind w:left="1440" w:hanging="990"/>
        <w:jc w:val="left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AE4BE3" wp14:editId="15A1F42C">
            <wp:extent cx="5629275" cy="1562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3BA" w14:textId="765188D3" w:rsidR="00A23A77" w:rsidRDefault="00387315" w:rsidP="00387315">
      <w:pPr>
        <w:pStyle w:val="Title2"/>
        <w:numPr>
          <w:ilvl w:val="0"/>
          <w:numId w:val="20"/>
        </w:numPr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File </w:t>
      </w:r>
      <w:proofErr w:type="spellStart"/>
      <w:r>
        <w:rPr>
          <w:rFonts w:cstheme="minorHAnsi"/>
          <w:b/>
          <w:sz w:val="28"/>
          <w:szCs w:val="28"/>
        </w:rPr>
        <w:t>chương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trình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để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thực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hiện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Mudule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my_module</w:t>
      </w:r>
      <w:proofErr w:type="spellEnd"/>
    </w:p>
    <w:p w14:paraId="30FAF34D" w14:textId="273BF787" w:rsidR="00387315" w:rsidRDefault="00387315" w:rsidP="00387315">
      <w:pPr>
        <w:pStyle w:val="Title2"/>
        <w:ind w:left="144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Source file: </w:t>
      </w:r>
      <w:hyperlink r:id="rId18" w:history="1">
        <w:r w:rsidRPr="00DF48E2">
          <w:rPr>
            <w:rStyle w:val="Hyperlink"/>
            <w:rFonts w:cstheme="minorHAnsi"/>
            <w:sz w:val="28"/>
            <w:szCs w:val="28"/>
          </w:rPr>
          <w:t>https://github.com/VanHoangTruong/Linux-Module-Kernel/blob/master/random_n.c</w:t>
        </w:r>
      </w:hyperlink>
    </w:p>
    <w:p w14:paraId="37A9F02B" w14:textId="03CC2BDF" w:rsidR="00387315" w:rsidRPr="00387315" w:rsidRDefault="00907B58" w:rsidP="00907B58">
      <w:pPr>
        <w:pStyle w:val="Title2"/>
        <w:numPr>
          <w:ilvl w:val="0"/>
          <w:numId w:val="19"/>
        </w:numPr>
        <w:tabs>
          <w:tab w:val="left" w:pos="1170"/>
          <w:tab w:val="left" w:pos="1350"/>
        </w:tabs>
        <w:ind w:left="900" w:hanging="45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Sau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xong</w:t>
      </w:r>
      <w:proofErr w:type="spellEnd"/>
      <w:r>
        <w:rPr>
          <w:rFonts w:cstheme="minorHAnsi"/>
          <w:sz w:val="28"/>
          <w:szCs w:val="28"/>
        </w:rPr>
        <w:t xml:space="preserve"> 3 file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mở</w:t>
      </w:r>
      <w:proofErr w:type="spellEnd"/>
      <w:r>
        <w:rPr>
          <w:rFonts w:cstheme="minorHAnsi"/>
          <w:sz w:val="28"/>
          <w:szCs w:val="28"/>
        </w:rPr>
        <w:t xml:space="preserve"> Terminal </w:t>
      </w:r>
      <w:proofErr w:type="spellStart"/>
      <w:r>
        <w:rPr>
          <w:rFonts w:cstheme="minorHAnsi"/>
          <w:sz w:val="28"/>
          <w:szCs w:val="28"/>
        </w:rPr>
        <w:t>tại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chứa</w:t>
      </w:r>
      <w:proofErr w:type="spellEnd"/>
      <w:r>
        <w:rPr>
          <w:rFonts w:cstheme="minorHAnsi"/>
          <w:sz w:val="28"/>
          <w:szCs w:val="28"/>
        </w:rPr>
        <w:t xml:space="preserve"> 3 file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make,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insmod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rồi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test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234CB792" w14:textId="77777777" w:rsidR="00A23A77" w:rsidRPr="0010622C" w:rsidRDefault="00A23A77" w:rsidP="00387315">
      <w:pPr>
        <w:pStyle w:val="Title2"/>
        <w:ind w:left="1080"/>
        <w:jc w:val="left"/>
        <w:rPr>
          <w:rFonts w:cstheme="minorHAnsi"/>
          <w:b/>
          <w:sz w:val="28"/>
          <w:szCs w:val="28"/>
        </w:rPr>
      </w:pPr>
    </w:p>
    <w:p w14:paraId="2FDEC292" w14:textId="77777777" w:rsidR="00D12871" w:rsidRPr="0010622C" w:rsidRDefault="00D12871" w:rsidP="00387315">
      <w:pPr>
        <w:pStyle w:val="Title2"/>
        <w:jc w:val="left"/>
        <w:rPr>
          <w:rFonts w:cstheme="minorHAnsi"/>
          <w:sz w:val="28"/>
          <w:szCs w:val="28"/>
        </w:rPr>
      </w:pPr>
    </w:p>
    <w:p w14:paraId="6B438F52" w14:textId="0B3A4E6E" w:rsidR="00E81978" w:rsidRPr="0010622C" w:rsidRDefault="00E81978" w:rsidP="00387315">
      <w:pPr>
        <w:pStyle w:val="SectionTitle"/>
        <w:jc w:val="left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E81978" w:rsidRPr="0010622C" w:rsidSect="00387315">
      <w:headerReference w:type="default" r:id="rId19"/>
      <w:footnotePr>
        <w:pos w:val="beneathText"/>
      </w:footnotePr>
      <w:pgSz w:w="12240" w:h="15840"/>
      <w:pgMar w:top="1080" w:right="810" w:bottom="720" w:left="99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D5489" w14:textId="77777777" w:rsidR="00DD5366" w:rsidRDefault="00DD5366">
      <w:pPr>
        <w:spacing w:line="240" w:lineRule="auto"/>
      </w:pPr>
      <w:r>
        <w:separator/>
      </w:r>
    </w:p>
    <w:p w14:paraId="2B60E95B" w14:textId="77777777" w:rsidR="00DD5366" w:rsidRDefault="00DD5366"/>
  </w:endnote>
  <w:endnote w:type="continuationSeparator" w:id="0">
    <w:p w14:paraId="5391AEE4" w14:textId="77777777" w:rsidR="00DD5366" w:rsidRDefault="00DD5366">
      <w:pPr>
        <w:spacing w:line="240" w:lineRule="auto"/>
      </w:pPr>
      <w:r>
        <w:continuationSeparator/>
      </w:r>
    </w:p>
    <w:p w14:paraId="16EF41CA" w14:textId="77777777" w:rsidR="00DD5366" w:rsidRDefault="00DD53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BBCC2" w14:textId="77777777" w:rsidR="00DD5366" w:rsidRDefault="00DD5366">
      <w:pPr>
        <w:spacing w:line="240" w:lineRule="auto"/>
      </w:pPr>
      <w:r>
        <w:separator/>
      </w:r>
    </w:p>
    <w:p w14:paraId="39F5255C" w14:textId="77777777" w:rsidR="00DD5366" w:rsidRDefault="00DD5366"/>
  </w:footnote>
  <w:footnote w:type="continuationSeparator" w:id="0">
    <w:p w14:paraId="7FC9EB21" w14:textId="77777777" w:rsidR="00DD5366" w:rsidRDefault="00DD5366">
      <w:pPr>
        <w:spacing w:line="240" w:lineRule="auto"/>
      </w:pPr>
      <w:r>
        <w:continuationSeparator/>
      </w:r>
    </w:p>
    <w:p w14:paraId="004E59E3" w14:textId="77777777" w:rsidR="00DD5366" w:rsidRDefault="00DD53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C371" w14:textId="77777777" w:rsidR="00D12871" w:rsidRDefault="00D12871">
    <w:pPr>
      <w:pStyle w:val="Header"/>
      <w:rPr>
        <w:rStyle w:val="Strong"/>
      </w:rPr>
    </w:pPr>
    <w:r>
      <w:rPr>
        <w:rStyle w:val="Strong"/>
      </w:rPr>
      <w:t>linux module kernel</w:t>
    </w:r>
  </w:p>
  <w:p w14:paraId="4AF138DB" w14:textId="6068834B" w:rsidR="00E81978" w:rsidRDefault="005D3A03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C701DC"/>
    <w:multiLevelType w:val="hybridMultilevel"/>
    <w:tmpl w:val="FABA766A"/>
    <w:lvl w:ilvl="0" w:tplc="B8587F9E">
      <w:start w:val="1"/>
      <w:numFmt w:val="bullet"/>
      <w:lvlText w:val="-"/>
      <w:lvlJc w:val="left"/>
      <w:pPr>
        <w:ind w:left="24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38E3717"/>
    <w:multiLevelType w:val="hybridMultilevel"/>
    <w:tmpl w:val="583A1756"/>
    <w:lvl w:ilvl="0" w:tplc="7F24F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F30AB5"/>
    <w:multiLevelType w:val="hybridMultilevel"/>
    <w:tmpl w:val="7270B5CA"/>
    <w:lvl w:ilvl="0" w:tplc="B8587F9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956F5A"/>
    <w:multiLevelType w:val="hybridMultilevel"/>
    <w:tmpl w:val="C7B86F0A"/>
    <w:lvl w:ilvl="0" w:tplc="7EFE5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2A6649"/>
    <w:multiLevelType w:val="hybridMultilevel"/>
    <w:tmpl w:val="322C34C6"/>
    <w:lvl w:ilvl="0" w:tplc="150826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2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71"/>
    <w:rsid w:val="000D3F41"/>
    <w:rsid w:val="0010622C"/>
    <w:rsid w:val="00355DCA"/>
    <w:rsid w:val="00387315"/>
    <w:rsid w:val="0052034B"/>
    <w:rsid w:val="00551A02"/>
    <w:rsid w:val="005534FA"/>
    <w:rsid w:val="005D3A03"/>
    <w:rsid w:val="007F2B32"/>
    <w:rsid w:val="008002C0"/>
    <w:rsid w:val="008C5323"/>
    <w:rsid w:val="00907B58"/>
    <w:rsid w:val="009A6A3B"/>
    <w:rsid w:val="00A23A77"/>
    <w:rsid w:val="00B823AA"/>
    <w:rsid w:val="00BA45DB"/>
    <w:rsid w:val="00BF4184"/>
    <w:rsid w:val="00C0601E"/>
    <w:rsid w:val="00C31D30"/>
    <w:rsid w:val="00CD6E39"/>
    <w:rsid w:val="00CF6E91"/>
    <w:rsid w:val="00D12871"/>
    <w:rsid w:val="00D85B68"/>
    <w:rsid w:val="00DD5366"/>
    <w:rsid w:val="00DE655C"/>
    <w:rsid w:val="00E6004D"/>
    <w:rsid w:val="00E81978"/>
    <w:rsid w:val="00ED4D9A"/>
    <w:rsid w:val="00F379B7"/>
    <w:rsid w:val="00F525FA"/>
    <w:rsid w:val="00FA1430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B7418"/>
  <w15:chartTrackingRefBased/>
  <w15:docId w15:val="{6C6BE2FE-1326-4648-A4E4-0141939F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8731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VanHoangTruong/Linux-Module-Kernel/blob/master/random_n.c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anHoangTruong/Linux-Module-Kernel/blob/master/my_module.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9699BD2EB74950988D3317FDEC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5ED9-8727-4EA7-A5FB-0993F697CEE9}"/>
      </w:docPartPr>
      <w:docPartBody>
        <w:p w:rsidR="00000000" w:rsidRDefault="00BA7EAF">
          <w:pPr>
            <w:pStyle w:val="339699BD2EB74950988D3317FDEC840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AF"/>
    <w:rsid w:val="00B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699BD2EB74950988D3317FDEC8403">
    <w:name w:val="339699BD2EB74950988D3317FDEC8403"/>
  </w:style>
  <w:style w:type="paragraph" w:customStyle="1" w:styleId="A188C570C18E4B92902A50689FF3095A">
    <w:name w:val="A188C570C18E4B92902A50689FF3095A"/>
  </w:style>
  <w:style w:type="paragraph" w:customStyle="1" w:styleId="D43B2C2A1B014BFF8411808F36396B5E">
    <w:name w:val="D43B2C2A1B014BFF8411808F36396B5E"/>
  </w:style>
  <w:style w:type="paragraph" w:customStyle="1" w:styleId="3454296F72784A6F81EE2604DF777E96">
    <w:name w:val="3454296F72784A6F81EE2604DF777E96"/>
  </w:style>
  <w:style w:type="paragraph" w:customStyle="1" w:styleId="7FC218B5A3DC4EC6813A9283B6713175">
    <w:name w:val="7FC218B5A3DC4EC6813A9283B6713175"/>
  </w:style>
  <w:style w:type="paragraph" w:customStyle="1" w:styleId="99972846236C4751BA1F5FD3D14792CA">
    <w:name w:val="99972846236C4751BA1F5FD3D14792C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B11E1BD3F7C41AA8CA9C0EF742789B0">
    <w:name w:val="FB11E1BD3F7C41AA8CA9C0EF742789B0"/>
  </w:style>
  <w:style w:type="paragraph" w:customStyle="1" w:styleId="76099286EF7C49AFA910C4926A902082">
    <w:name w:val="76099286EF7C49AFA910C4926A902082"/>
  </w:style>
  <w:style w:type="paragraph" w:customStyle="1" w:styleId="8774992120DA4841A9E85A12C271A949">
    <w:name w:val="8774992120DA4841A9E85A12C271A949"/>
  </w:style>
  <w:style w:type="paragraph" w:customStyle="1" w:styleId="F01E36D231EC4921B2152FF3128A4B31">
    <w:name w:val="F01E36D231EC4921B2152FF3128A4B31"/>
  </w:style>
  <w:style w:type="paragraph" w:customStyle="1" w:styleId="A1728895AD3443A493F63C6BFC0CDCC1">
    <w:name w:val="A1728895AD3443A493F63C6BFC0CDCC1"/>
  </w:style>
  <w:style w:type="paragraph" w:customStyle="1" w:styleId="6BD81CF29F6448B29B2725CA452BF4AA">
    <w:name w:val="6BD81CF29F6448B29B2725CA452BF4AA"/>
  </w:style>
  <w:style w:type="paragraph" w:customStyle="1" w:styleId="A1160E0F868848A5AF80693960611DD3">
    <w:name w:val="A1160E0F868848A5AF80693960611DD3"/>
  </w:style>
  <w:style w:type="paragraph" w:customStyle="1" w:styleId="D2131B711A924E9298A598E5E790E22B">
    <w:name w:val="D2131B711A924E9298A598E5E790E22B"/>
  </w:style>
  <w:style w:type="paragraph" w:customStyle="1" w:styleId="78F889FA2A8647E6B0BC944803D79200">
    <w:name w:val="78F889FA2A8647E6B0BC944803D79200"/>
  </w:style>
  <w:style w:type="paragraph" w:customStyle="1" w:styleId="EB92A41C2AAA4D3E899EEC209C12FE0B">
    <w:name w:val="EB92A41C2AAA4D3E899EEC209C12FE0B"/>
  </w:style>
  <w:style w:type="paragraph" w:customStyle="1" w:styleId="7C77B86761094AB7B0900015983C0437">
    <w:name w:val="7C77B86761094AB7B0900015983C0437"/>
  </w:style>
  <w:style w:type="paragraph" w:customStyle="1" w:styleId="694BB60599E04DB58F1807D4B2174589">
    <w:name w:val="694BB60599E04DB58F1807D4B2174589"/>
  </w:style>
  <w:style w:type="paragraph" w:customStyle="1" w:styleId="C9090B991BD345BF8F6C58880206DCF0">
    <w:name w:val="C9090B991BD345BF8F6C58880206DCF0"/>
  </w:style>
  <w:style w:type="paragraph" w:customStyle="1" w:styleId="3A353642D01F4E0FA816D6E49D296FD5">
    <w:name w:val="3A353642D01F4E0FA816D6E49D296FD5"/>
  </w:style>
  <w:style w:type="paragraph" w:customStyle="1" w:styleId="D7C43F2610A445C8971D7A6181B4B720">
    <w:name w:val="D7C43F2610A445C8971D7A6181B4B720"/>
  </w:style>
  <w:style w:type="paragraph" w:customStyle="1" w:styleId="C990F54A42DD46B39C18B9A5C71F53FB">
    <w:name w:val="C990F54A42DD46B39C18B9A5C71F53FB"/>
  </w:style>
  <w:style w:type="paragraph" w:customStyle="1" w:styleId="C90BC1EA00C0421A8F770CE58460A652">
    <w:name w:val="C90BC1EA00C0421A8F770CE58460A652"/>
  </w:style>
  <w:style w:type="paragraph" w:customStyle="1" w:styleId="A3BDE4AD44794958B92B8B4A674D0646">
    <w:name w:val="A3BDE4AD44794958B92B8B4A674D0646"/>
  </w:style>
  <w:style w:type="paragraph" w:customStyle="1" w:styleId="C57B7CE80B4347DD8DE4DF45155E951A">
    <w:name w:val="C57B7CE80B4347DD8DE4DF45155E951A"/>
  </w:style>
  <w:style w:type="paragraph" w:customStyle="1" w:styleId="7E05A581E46E405E887758CD4155053D">
    <w:name w:val="7E05A581E46E405E887758CD4155053D"/>
  </w:style>
  <w:style w:type="paragraph" w:customStyle="1" w:styleId="DA36173BC45B4016901D42B7677B813F">
    <w:name w:val="DA36173BC45B4016901D42B7677B813F"/>
  </w:style>
  <w:style w:type="paragraph" w:customStyle="1" w:styleId="E4681D09219F4ED8B25005EE562C623C">
    <w:name w:val="E4681D09219F4ED8B25005EE562C623C"/>
  </w:style>
  <w:style w:type="paragraph" w:customStyle="1" w:styleId="3862F0ED3C114B53BD9EDDBEFBB0EC17">
    <w:name w:val="3862F0ED3C114B53BD9EDDBEFBB0EC17"/>
  </w:style>
  <w:style w:type="paragraph" w:customStyle="1" w:styleId="7600037CFEDD4CF092DA7A9EDCC8BC99">
    <w:name w:val="7600037CFEDD4CF092DA7A9EDCC8BC99"/>
  </w:style>
  <w:style w:type="paragraph" w:customStyle="1" w:styleId="519F8F79715C4ADB9417C5351D75A093">
    <w:name w:val="519F8F79715C4ADB9417C5351D75A093"/>
  </w:style>
  <w:style w:type="paragraph" w:customStyle="1" w:styleId="6B45144925904F76BFBDF62779977741">
    <w:name w:val="6B45144925904F76BFBDF62779977741"/>
  </w:style>
  <w:style w:type="paragraph" w:customStyle="1" w:styleId="8E917646DC9646E5B187494230352C6A">
    <w:name w:val="8E917646DC9646E5B187494230352C6A"/>
  </w:style>
  <w:style w:type="paragraph" w:customStyle="1" w:styleId="287173222B1A4C1882E2C13A6B8FDD12">
    <w:name w:val="287173222B1A4C1882E2C13A6B8FDD12"/>
  </w:style>
  <w:style w:type="paragraph" w:customStyle="1" w:styleId="16AC96099DD24F5E8D20E9D698C56AE1">
    <w:name w:val="16AC96099DD24F5E8D20E9D698C56AE1"/>
  </w:style>
  <w:style w:type="paragraph" w:customStyle="1" w:styleId="45F352ED98E048EABD87404D58967A00">
    <w:name w:val="45F352ED98E048EABD87404D58967A00"/>
  </w:style>
  <w:style w:type="paragraph" w:customStyle="1" w:styleId="B91B6B8E18DF46D5B39C0D714CA4CB3B">
    <w:name w:val="B91B6B8E18DF46D5B39C0D714CA4CB3B"/>
  </w:style>
  <w:style w:type="paragraph" w:customStyle="1" w:styleId="0B3467D3BC394161B703163B8B48E8C1">
    <w:name w:val="0B3467D3BC394161B703163B8B48E8C1"/>
  </w:style>
  <w:style w:type="paragraph" w:customStyle="1" w:styleId="98C45E0CC046478A93A511A3547FC019">
    <w:name w:val="98C45E0CC046478A93A511A3547FC019"/>
  </w:style>
  <w:style w:type="paragraph" w:customStyle="1" w:styleId="BDCC88CA7793404EA329DCB209DF5E97">
    <w:name w:val="BDCC88CA7793404EA329DCB209DF5E97"/>
  </w:style>
  <w:style w:type="paragraph" w:customStyle="1" w:styleId="2CDD7114EA314C0FA317AB3B53568F79">
    <w:name w:val="2CDD7114EA314C0FA317AB3B53568F79"/>
  </w:style>
  <w:style w:type="paragraph" w:customStyle="1" w:styleId="E47A5969BAB14107B7130C861592413A">
    <w:name w:val="E47A5969BAB14107B7130C861592413A"/>
  </w:style>
  <w:style w:type="paragraph" w:customStyle="1" w:styleId="EB57C99081644D5EB14619A8E2E02127">
    <w:name w:val="EB57C99081644D5EB14619A8E2E02127"/>
  </w:style>
  <w:style w:type="paragraph" w:customStyle="1" w:styleId="E5885235E2204E42BDCA5FE8F3E4F994">
    <w:name w:val="E5885235E2204E42BDCA5FE8F3E4F994"/>
  </w:style>
  <w:style w:type="paragraph" w:customStyle="1" w:styleId="1B4C190AB1DC47399CDE19674A21CA6D">
    <w:name w:val="1B4C190AB1DC47399CDE19674A21CA6D"/>
  </w:style>
  <w:style w:type="paragraph" w:customStyle="1" w:styleId="925CDDAEE9924E1D8152F35E2AEB12C5">
    <w:name w:val="925CDDAEE9924E1D8152F35E2AEB12C5"/>
  </w:style>
  <w:style w:type="paragraph" w:customStyle="1" w:styleId="98E248EC0B7745B3BD17F56437FDFC99">
    <w:name w:val="98E248EC0B7745B3BD17F56437FDFC99"/>
  </w:style>
  <w:style w:type="paragraph" w:customStyle="1" w:styleId="23014BAA737B4E52AA293F7E6E8C3BD0">
    <w:name w:val="23014BAA737B4E52AA293F7E6E8C3BD0"/>
  </w:style>
  <w:style w:type="paragraph" w:customStyle="1" w:styleId="ED69782CC4A741CAA030FCBC80C01FEA">
    <w:name w:val="ED69782CC4A741CAA030FCBC80C01FEA"/>
  </w:style>
  <w:style w:type="paragraph" w:customStyle="1" w:styleId="3E9F57956B3D4754B3599E55CB45F9D1">
    <w:name w:val="3E9F57956B3D4754B3599E55CB45F9D1"/>
  </w:style>
  <w:style w:type="paragraph" w:customStyle="1" w:styleId="E3DED5C31CBF4F2B894561788B1B5042">
    <w:name w:val="E3DED5C31CBF4F2B894561788B1B5042"/>
  </w:style>
  <w:style w:type="paragraph" w:customStyle="1" w:styleId="05836D9E32F541E690E8CD0D853B61AD">
    <w:name w:val="05836D9E32F541E690E8CD0D853B61AD"/>
  </w:style>
  <w:style w:type="paragraph" w:customStyle="1" w:styleId="31FC31C2B79F473DA3FAFFBCB8A7469F">
    <w:name w:val="31FC31C2B79F473DA3FAFFBCB8A7469F"/>
  </w:style>
  <w:style w:type="paragraph" w:customStyle="1" w:styleId="1B157F16C9C84681A2147294C1EA476E">
    <w:name w:val="1B157F16C9C84681A2147294C1EA476E"/>
  </w:style>
  <w:style w:type="paragraph" w:customStyle="1" w:styleId="5429C92F72B34F76B5AFFEB7E1FA2447">
    <w:name w:val="5429C92F72B34F76B5AFFEB7E1FA2447"/>
  </w:style>
  <w:style w:type="paragraph" w:customStyle="1" w:styleId="F25CFB950CDA413B83ACD6E5CE7881EA">
    <w:name w:val="F25CFB950CDA413B83ACD6E5CE7881EA"/>
  </w:style>
  <w:style w:type="paragraph" w:customStyle="1" w:styleId="2A1736FF039845C8A737D4B0B0A21D2A">
    <w:name w:val="2A1736FF039845C8A737D4B0B0A21D2A"/>
  </w:style>
  <w:style w:type="paragraph" w:customStyle="1" w:styleId="FB35FA69523D401C9D8C1A562B42BDC4">
    <w:name w:val="FB35FA69523D401C9D8C1A562B42BDC4"/>
  </w:style>
  <w:style w:type="paragraph" w:customStyle="1" w:styleId="22024075838D467FA8BF1C9255FC5BC5">
    <w:name w:val="22024075838D467FA8BF1C9255FC5BC5"/>
  </w:style>
  <w:style w:type="paragraph" w:customStyle="1" w:styleId="001C71788E27496983C8443376B81BD6">
    <w:name w:val="001C71788E27496983C8443376B81BD6"/>
  </w:style>
  <w:style w:type="paragraph" w:customStyle="1" w:styleId="02275F4BE0A344C995D6607B33BF8FC7">
    <w:name w:val="02275F4BE0A344C995D6607B33BF8FC7"/>
  </w:style>
  <w:style w:type="paragraph" w:customStyle="1" w:styleId="0588133C76D040A6B5E395D602D7D608">
    <w:name w:val="0588133C76D040A6B5E395D602D7D608"/>
  </w:style>
  <w:style w:type="paragraph" w:customStyle="1" w:styleId="232E6BD428EE4BE8AAE869034CB0AB64">
    <w:name w:val="232E6BD428EE4BE8AAE869034CB0A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1226AAE-4A97-485C-A33D-112CDBA9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91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LINUX MODULE KERNEL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LINUX MODULE KERNEL</dc:title>
  <dc:subject/>
  <dc:creator>DELL</dc:creator>
  <cp:keywords/>
  <dc:description/>
  <cp:lastModifiedBy>DELL</cp:lastModifiedBy>
  <cp:revision>4</cp:revision>
  <dcterms:created xsi:type="dcterms:W3CDTF">2018-09-27T19:53:00Z</dcterms:created>
  <dcterms:modified xsi:type="dcterms:W3CDTF">2018-09-27T21:24:00Z</dcterms:modified>
</cp:coreProperties>
</file>